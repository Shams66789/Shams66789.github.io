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EC42B40" w14:textId="77777777" w:rsidTr="00AB7D3A">
        <w:trPr>
          <w:trHeight w:val="4410"/>
        </w:trPr>
        <w:tc>
          <w:tcPr>
            <w:tcW w:w="3600" w:type="dxa"/>
            <w:vAlign w:val="bottom"/>
          </w:tcPr>
          <w:p w14:paraId="449F3A88" w14:textId="77777777" w:rsidR="001B2ABD" w:rsidRDefault="001B2ABD" w:rsidP="00AB7D3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69AC90" wp14:editId="62809B65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2412" b="-2694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5988A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B953D83" w14:textId="77777777" w:rsidR="001B2ABD" w:rsidRDefault="001B2ABD" w:rsidP="00AB7D3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76596B8" w14:textId="00573CBF" w:rsidR="001B2ABD" w:rsidRDefault="006E6FE0" w:rsidP="00AB7D3A">
            <w:pPr>
              <w:pStyle w:val="Title"/>
            </w:pPr>
            <w:r>
              <w:t>Md Shams Tabrej</w:t>
            </w:r>
            <w:r w:rsidR="006D715C">
              <w:t xml:space="preserve"> </w:t>
            </w:r>
            <w:r>
              <w:t>Ansari</w:t>
            </w:r>
          </w:p>
          <w:p w14:paraId="2F53D94D" w14:textId="2CEBDF0D" w:rsidR="001B2ABD" w:rsidRDefault="00B7525E" w:rsidP="00AB7D3A">
            <w:pPr>
              <w:pStyle w:val="Subtitle"/>
            </w:pPr>
            <w:r w:rsidRPr="00200E94">
              <w:rPr>
                <w:spacing w:val="1"/>
                <w:w w:val="49"/>
              </w:rPr>
              <w:t>Aspiring Software Develope</w:t>
            </w:r>
            <w:r w:rsidRPr="00200E94">
              <w:rPr>
                <w:spacing w:val="11"/>
                <w:w w:val="49"/>
              </w:rPr>
              <w:t>r</w:t>
            </w:r>
          </w:p>
        </w:tc>
      </w:tr>
      <w:tr w:rsidR="001B2ABD" w14:paraId="672D7F9F" w14:textId="77777777" w:rsidTr="00AB7D3A">
        <w:tc>
          <w:tcPr>
            <w:tcW w:w="3600" w:type="dxa"/>
          </w:tcPr>
          <w:sdt>
            <w:sdtPr>
              <w:id w:val="-1711873194"/>
              <w:placeholder>
                <w:docPart w:val="FF39EC9A61304A9FA2FE1E29B430AE00"/>
              </w:placeholder>
              <w:temporary/>
              <w:showingPlcHdr/>
              <w15:appearance w15:val="hidden"/>
            </w:sdtPr>
            <w:sdtEndPr/>
            <w:sdtContent>
              <w:p w14:paraId="06BC0CA5" w14:textId="77777777" w:rsidR="001B2ABD" w:rsidRDefault="00036450" w:rsidP="00AB7D3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AA1ACD" w14:textId="686375C0" w:rsidR="00036450" w:rsidRDefault="00CE5571" w:rsidP="00AB7D3A">
            <w:r w:rsidRPr="00CE5571">
              <w:t>My objective is to become either a software engineer or an Android developer. As a fresher, I want to contribute more and more in open source.</w:t>
            </w:r>
          </w:p>
          <w:p w14:paraId="4FD2DF5F" w14:textId="77777777" w:rsidR="00036450" w:rsidRDefault="00036450" w:rsidP="00AB7D3A"/>
          <w:sdt>
            <w:sdtPr>
              <w:id w:val="-1954003311"/>
              <w:placeholder>
                <w:docPart w:val="7EB5ED094D2D4205A2EB178A36BC3569"/>
              </w:placeholder>
              <w:temporary/>
              <w:showingPlcHdr/>
              <w15:appearance w15:val="hidden"/>
            </w:sdtPr>
            <w:sdtEndPr/>
            <w:sdtContent>
              <w:p w14:paraId="67D0227D" w14:textId="77777777" w:rsidR="00036450" w:rsidRPr="00CB0055" w:rsidRDefault="00CB0055" w:rsidP="00AB7D3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27DE9E45B7F4CF9AF42ABD50D4EA5EC"/>
              </w:placeholder>
              <w:temporary/>
              <w:showingPlcHdr/>
              <w15:appearance w15:val="hidden"/>
            </w:sdtPr>
            <w:sdtEndPr/>
            <w:sdtContent>
              <w:p w14:paraId="36C81397" w14:textId="77777777" w:rsidR="004D3011" w:rsidRDefault="004D3011" w:rsidP="00AB7D3A">
                <w:r w:rsidRPr="004D3011">
                  <w:t>PHONE:</w:t>
                </w:r>
              </w:p>
            </w:sdtContent>
          </w:sdt>
          <w:p w14:paraId="34A45D33" w14:textId="0860070E" w:rsidR="004D3011" w:rsidRDefault="006E6FE0" w:rsidP="00AB7D3A">
            <w:r>
              <w:t>+91 8617658978</w:t>
            </w:r>
          </w:p>
          <w:p w14:paraId="20984319" w14:textId="77777777" w:rsidR="004D3011" w:rsidRPr="004D3011" w:rsidRDefault="004D3011" w:rsidP="00AB7D3A"/>
          <w:sdt>
            <w:sdtPr>
              <w:id w:val="67859272"/>
              <w:placeholder>
                <w:docPart w:val="8FC82F7BF6A44795BC1EE0C99689FD4F"/>
              </w:placeholder>
              <w:temporary/>
              <w:showingPlcHdr/>
              <w15:appearance w15:val="hidden"/>
            </w:sdtPr>
            <w:sdtEndPr/>
            <w:sdtContent>
              <w:p w14:paraId="0C52DA32" w14:textId="77777777" w:rsidR="004D3011" w:rsidRDefault="004D3011" w:rsidP="00AB7D3A">
                <w:r w:rsidRPr="004D3011">
                  <w:t>WEBSITE:</w:t>
                </w:r>
              </w:p>
            </w:sdtContent>
          </w:sdt>
          <w:p w14:paraId="618967E9" w14:textId="6E153BD5" w:rsidR="004D3011" w:rsidRDefault="00200E94" w:rsidP="00AB7D3A">
            <w:hyperlink r:id="rId8" w:history="1">
              <w:r w:rsidR="006E6FE0" w:rsidRPr="00880B2D">
                <w:rPr>
                  <w:rStyle w:val="Hyperlink"/>
                </w:rPr>
                <w:t>https://shams66789.github.io/</w:t>
              </w:r>
            </w:hyperlink>
          </w:p>
          <w:p w14:paraId="6F6434E0" w14:textId="77777777" w:rsidR="004D3011" w:rsidRDefault="004D3011" w:rsidP="00AB7D3A"/>
          <w:sdt>
            <w:sdtPr>
              <w:id w:val="-240260293"/>
              <w:placeholder>
                <w:docPart w:val="7910277E66114338A28FD3AE8E4E201D"/>
              </w:placeholder>
              <w:temporary/>
              <w:showingPlcHdr/>
              <w15:appearance w15:val="hidden"/>
            </w:sdtPr>
            <w:sdtEndPr/>
            <w:sdtContent>
              <w:p w14:paraId="724D7068" w14:textId="77777777" w:rsidR="004D3011" w:rsidRDefault="004D3011" w:rsidP="00AB7D3A">
                <w:r w:rsidRPr="004D3011">
                  <w:t>EMAIL:</w:t>
                </w:r>
              </w:p>
            </w:sdtContent>
          </w:sdt>
          <w:p w14:paraId="1FDE2983" w14:textId="50D1332F" w:rsidR="00036450" w:rsidRPr="00E4381A" w:rsidRDefault="005E7578" w:rsidP="00AB7D3A">
            <w:pPr>
              <w:rPr>
                <w:rStyle w:val="Hyperlink"/>
              </w:rPr>
            </w:pPr>
            <w:r>
              <w:t>r</w:t>
            </w:r>
            <w:r w:rsidR="006E6FE0">
              <w:t>ajansari66789@gmail.com</w:t>
            </w:r>
          </w:p>
          <w:sdt>
            <w:sdtPr>
              <w:id w:val="-1444214663"/>
              <w:placeholder>
                <w:docPart w:val="3120954AB0B44CBCB8897C27193F6D3A"/>
              </w:placeholder>
              <w:temporary/>
              <w:showingPlcHdr/>
              <w15:appearance w15:val="hidden"/>
            </w:sdtPr>
            <w:sdtEndPr/>
            <w:sdtContent>
              <w:p w14:paraId="28EB5770" w14:textId="77777777" w:rsidR="004D3011" w:rsidRPr="00CB0055" w:rsidRDefault="00CB0055" w:rsidP="00AB7D3A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7863D26" w14:textId="04378FA8" w:rsidR="004D3011" w:rsidRDefault="009D05F1" w:rsidP="00AB7D3A">
            <w:r>
              <w:t>Listening Songs</w:t>
            </w:r>
          </w:p>
          <w:p w14:paraId="483B2B7F" w14:textId="77777777" w:rsidR="004D3011" w:rsidRDefault="009D05F1" w:rsidP="003C1E52">
            <w:r>
              <w:t>Playing guitar</w:t>
            </w:r>
          </w:p>
          <w:p w14:paraId="35A55639" w14:textId="04EF6B3E" w:rsidR="003C1E52" w:rsidRPr="004D3011" w:rsidRDefault="003C1E52" w:rsidP="003C1E52">
            <w:r>
              <w:t>Coding</w:t>
            </w:r>
          </w:p>
        </w:tc>
        <w:tc>
          <w:tcPr>
            <w:tcW w:w="720" w:type="dxa"/>
          </w:tcPr>
          <w:p w14:paraId="22E9A612" w14:textId="77777777" w:rsidR="001B2ABD" w:rsidRDefault="001B2ABD" w:rsidP="00AB7D3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6288E43B75A40F58E2C04916B57C7A3"/>
              </w:placeholder>
              <w:temporary/>
              <w:showingPlcHdr/>
              <w15:appearance w15:val="hidden"/>
            </w:sdtPr>
            <w:sdtEndPr/>
            <w:sdtContent>
              <w:p w14:paraId="7894C073" w14:textId="77777777" w:rsidR="001B2ABD" w:rsidRDefault="00E25A26" w:rsidP="00AB7D3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DA7F9A7" w14:textId="70C80F1B" w:rsidR="00036450" w:rsidRPr="00036450" w:rsidRDefault="005E7578" w:rsidP="00AB7D3A">
            <w:pPr>
              <w:pStyle w:val="Heading4"/>
            </w:pPr>
            <w:r>
              <w:t>Siliguri Institute of Technology</w:t>
            </w:r>
          </w:p>
          <w:p w14:paraId="302181DE" w14:textId="731A2046" w:rsidR="00036450" w:rsidRPr="00B359E4" w:rsidRDefault="005E7578" w:rsidP="00AB7D3A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2023</w:t>
            </w:r>
          </w:p>
          <w:p w14:paraId="7A7B2656" w14:textId="50E312E6" w:rsidR="00036450" w:rsidRDefault="009565C3" w:rsidP="00AB7D3A">
            <w:r w:rsidRPr="009565C3">
              <w:t>I am currently</w:t>
            </w:r>
            <w:r>
              <w:t xml:space="preserve"> </w:t>
            </w:r>
            <w:r w:rsidRPr="009565C3">
              <w:t>studying in 3rd year</w:t>
            </w:r>
            <w:r>
              <w:t>,</w:t>
            </w:r>
            <w:r w:rsidRPr="009565C3">
              <w:t xml:space="preserve"> </w:t>
            </w:r>
            <w:r>
              <w:t>pursuing B. Tech in Information Technology</w:t>
            </w:r>
            <w:r w:rsidRPr="009565C3">
              <w:t>. I started my coding journey when I was in my 2nd Semester and now, I am a two-star coder in LeetCode</w:t>
            </w:r>
            <w:r>
              <w:t xml:space="preserve"> </w:t>
            </w:r>
            <w:r w:rsidRPr="009565C3">
              <w:t>(</w:t>
            </w:r>
            <w:hyperlink r:id="rId9" w:history="1">
              <w:r w:rsidRPr="009565C3">
                <w:rPr>
                  <w:rStyle w:val="Hyperlink"/>
                </w:rPr>
                <w:t>https://leetcode.com/ShamsTA/</w:t>
              </w:r>
            </w:hyperlink>
            <w:r w:rsidRPr="009565C3">
              <w:t>).</w:t>
            </w:r>
          </w:p>
          <w:p w14:paraId="617AA049" w14:textId="14904F50" w:rsidR="00036450" w:rsidRDefault="00EC1883" w:rsidP="00AB7D3A">
            <w:pPr>
              <w:pStyle w:val="Heading2"/>
            </w:pPr>
            <w:r>
              <w:t>Project</w:t>
            </w:r>
          </w:p>
          <w:p w14:paraId="3863F1DA" w14:textId="70FA2933" w:rsidR="00036450" w:rsidRDefault="00CE5571" w:rsidP="00AB7D3A">
            <w:pPr>
              <w:pStyle w:val="Heading4"/>
              <w:rPr>
                <w:bCs/>
              </w:rPr>
            </w:pPr>
            <w:r>
              <w:rPr>
                <w:rFonts w:ascii="Arial" w:hAnsi="Arial" w:cs="Arial"/>
                <w:b w:val="0"/>
                <w:bCs/>
                <w:color w:val="373A3C"/>
              </w:rPr>
              <w:t>AudiTune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rPr>
                <w:rStyle w:val="Emphasis"/>
              </w:rPr>
              <w:t>Android Development</w:t>
            </w:r>
          </w:p>
          <w:p w14:paraId="6D421029" w14:textId="312D8A10" w:rsidR="00036450" w:rsidRPr="00036450" w:rsidRDefault="00CB0B05" w:rsidP="00AB7D3A">
            <w:pPr>
              <w:pStyle w:val="Date"/>
            </w:pPr>
            <w:r>
              <w:t>March,2022</w:t>
            </w:r>
            <w:r w:rsidR="00036450" w:rsidRPr="00036450">
              <w:t>–</w:t>
            </w:r>
            <w:r>
              <w:t>April,2022</w:t>
            </w:r>
          </w:p>
          <w:p w14:paraId="31E7D0DD" w14:textId="6F5E7B3D" w:rsidR="00CB0B05" w:rsidRDefault="00B7525E" w:rsidP="00AB7D3A">
            <w:r w:rsidRPr="00B7525E">
              <w:t xml:space="preserve">AudiTune App is a Music player app developed using native android. To view the project resource file, please visit my </w:t>
            </w:r>
            <w:hyperlink r:id="rId10" w:history="1">
              <w:r w:rsidRPr="00B7525E">
                <w:rPr>
                  <w:rStyle w:val="Hyperlink"/>
                </w:rPr>
                <w:t>GitHub repository</w:t>
              </w:r>
            </w:hyperlink>
            <w:r w:rsidRPr="00B7525E">
              <w:t>. AudiTune will search for all the audio mp3 files in your android device and list them for you to play anyone of them.</w:t>
            </w:r>
            <w:r w:rsidR="001A38CD">
              <w:t xml:space="preserve"> </w:t>
            </w:r>
            <w:hyperlink r:id="rId11" w:history="1">
              <w:r w:rsidR="001A38CD" w:rsidRPr="001A38CD">
                <w:rPr>
                  <w:rStyle w:val="Hyperlink"/>
                </w:rPr>
                <w:t xml:space="preserve">Download </w:t>
              </w:r>
              <w:r w:rsidR="001A38CD">
                <w:rPr>
                  <w:rStyle w:val="Hyperlink"/>
                </w:rPr>
                <w:t>a</w:t>
              </w:r>
              <w:r w:rsidR="001A38CD" w:rsidRPr="001A38CD">
                <w:rPr>
                  <w:rStyle w:val="Hyperlink"/>
                </w:rPr>
                <w:t>pk</w:t>
              </w:r>
            </w:hyperlink>
            <w:r w:rsidR="001A38CD">
              <w:t>.</w:t>
            </w:r>
          </w:p>
          <w:p w14:paraId="254472D9" w14:textId="2D8C5038" w:rsidR="00CB0B05" w:rsidRDefault="00CB0B05" w:rsidP="00AB7D3A">
            <w:pPr>
              <w:pStyle w:val="Heading2"/>
            </w:pPr>
            <w:r>
              <w:t>Achievements</w:t>
            </w:r>
            <w:r w:rsidR="001A38CD">
              <w:t>.</w:t>
            </w:r>
          </w:p>
          <w:p w14:paraId="4DF6AA06" w14:textId="0A79A0D9" w:rsidR="00CB0B05" w:rsidRDefault="00CB0B05" w:rsidP="00AB7D3A">
            <w:pPr>
              <w:pStyle w:val="Heading4"/>
              <w:rPr>
                <w:bCs/>
              </w:rPr>
            </w:pPr>
            <w:r>
              <w:rPr>
                <w:rFonts w:ascii="Arial" w:hAnsi="Arial" w:cs="Arial"/>
                <w:b w:val="0"/>
                <w:bCs/>
                <w:color w:val="373A3C"/>
              </w:rPr>
              <w:t>TCS Code</w:t>
            </w:r>
            <w:r w:rsidR="00550A2E">
              <w:rPr>
                <w:rFonts w:ascii="Arial" w:hAnsi="Arial" w:cs="Arial"/>
                <w:b w:val="0"/>
                <w:bCs/>
                <w:color w:val="373A3C"/>
              </w:rPr>
              <w:t>V</w:t>
            </w:r>
            <w:r>
              <w:rPr>
                <w:rFonts w:ascii="Arial" w:hAnsi="Arial" w:cs="Arial"/>
                <w:b w:val="0"/>
                <w:bCs/>
                <w:color w:val="373A3C"/>
              </w:rPr>
              <w:t>ita</w:t>
            </w:r>
            <w:r w:rsidR="00550A2E">
              <w:rPr>
                <w:rFonts w:ascii="Arial" w:hAnsi="Arial" w:cs="Arial"/>
                <w:b w:val="0"/>
                <w:bCs/>
                <w:color w:val="373A3C"/>
              </w:rPr>
              <w:t xml:space="preserve"> S10</w:t>
            </w:r>
          </w:p>
          <w:p w14:paraId="0AE5950E" w14:textId="76977B84" w:rsidR="00CB0B05" w:rsidRPr="00036450" w:rsidRDefault="00CB0B05" w:rsidP="00AB7D3A">
            <w:pPr>
              <w:pStyle w:val="Date"/>
            </w:pPr>
            <w:r>
              <w:t>May,2022</w:t>
            </w:r>
          </w:p>
          <w:p w14:paraId="2051C1E0" w14:textId="2E28EA3B" w:rsidR="00550A2E" w:rsidRDefault="00CB0B05" w:rsidP="00AB7D3A">
            <w:r>
              <w:t xml:space="preserve">I was able to solve questions in </w:t>
            </w:r>
            <w:r w:rsidR="00550A2E">
              <w:t xml:space="preserve">first round of </w:t>
            </w:r>
            <w:r>
              <w:t xml:space="preserve">TCS </w:t>
            </w:r>
            <w:r w:rsidR="00550A2E">
              <w:t>codeVita season 10 and qualify for second round.</w:t>
            </w:r>
          </w:p>
          <w:p w14:paraId="5AD2301B" w14:textId="55F3E4EE" w:rsidR="004D3011" w:rsidRDefault="00550A2E" w:rsidP="00AB7D3A">
            <w:r>
              <w:t xml:space="preserve">I ended up securing </w:t>
            </w:r>
            <w:r w:rsidRPr="00550A2E">
              <w:rPr>
                <w:b/>
                <w:bCs/>
              </w:rPr>
              <w:t>3094</w:t>
            </w:r>
            <w:r>
              <w:t xml:space="preserve"> rank globally.</w:t>
            </w:r>
            <w:r w:rsidR="000E4276">
              <w:t xml:space="preserve"> </w:t>
            </w:r>
            <w:hyperlink r:id="rId12" w:history="1">
              <w:r w:rsidR="000E4276">
                <w:rPr>
                  <w:rStyle w:val="Hyperlink"/>
                </w:rPr>
                <w:t>Click here</w:t>
              </w:r>
            </w:hyperlink>
            <w:r w:rsidR="000E4276">
              <w:t xml:space="preserve"> to see my certificate.</w:t>
            </w:r>
          </w:p>
          <w:p w14:paraId="2DC20E74" w14:textId="4102453E" w:rsidR="006D715C" w:rsidRDefault="00FA0B60" w:rsidP="00AB7D3A">
            <w:pPr>
              <w:pStyle w:val="Heading2"/>
            </w:pPr>
            <w:r>
              <w:t>Certificate &amp; Courses</w:t>
            </w:r>
          </w:p>
          <w:p w14:paraId="08B15249" w14:textId="301B007A" w:rsidR="006D715C" w:rsidRDefault="006D715C" w:rsidP="00AB7D3A">
            <w:pPr>
              <w:pStyle w:val="Heading4"/>
              <w:rPr>
                <w:bCs/>
              </w:rPr>
            </w:pPr>
            <w:r>
              <w:t>The Joy of Computing using Python</w:t>
            </w:r>
            <w:r>
              <w:rPr>
                <w:rStyle w:val="Emphasis"/>
              </w:rPr>
              <w:t xml:space="preserve"> NPTEL</w:t>
            </w:r>
          </w:p>
          <w:p w14:paraId="15AE69BA" w14:textId="64BB2183" w:rsidR="006D715C" w:rsidRPr="00036450" w:rsidRDefault="006D715C" w:rsidP="00AB7D3A">
            <w:pPr>
              <w:pStyle w:val="Date"/>
            </w:pPr>
            <w:r>
              <w:t>January 2020</w:t>
            </w:r>
            <w:r w:rsidRPr="00036450">
              <w:t>–</w:t>
            </w:r>
            <w:r>
              <w:t xml:space="preserve"> June 2020</w:t>
            </w:r>
          </w:p>
          <w:p w14:paraId="4C8C702C" w14:textId="2CE5BDF3" w:rsidR="004D3011" w:rsidRDefault="006D715C" w:rsidP="00AB7D3A">
            <w:r>
              <w:t xml:space="preserve">Python is the first programming language that I learned and started my programming journey. </w:t>
            </w:r>
            <w:r w:rsidR="00AB7D3A">
              <w:t xml:space="preserve">To check my certificate </w:t>
            </w:r>
            <w:hyperlink r:id="rId13" w:history="1">
              <w:r w:rsidR="00AB7D3A" w:rsidRPr="00AB7D3A">
                <w:rPr>
                  <w:rStyle w:val="Hyperlink"/>
                </w:rPr>
                <w:t>click here</w:t>
              </w:r>
            </w:hyperlink>
            <w:r w:rsidR="00AB7D3A">
              <w:t>.</w:t>
            </w:r>
          </w:p>
          <w:sdt>
            <w:sdtPr>
              <w:id w:val="1669594239"/>
              <w:placeholder>
                <w:docPart w:val="A422E27FCACA4DB4A1C4CC02E50B9B8A"/>
              </w:placeholder>
              <w:temporary/>
              <w:showingPlcHdr/>
              <w15:appearance w15:val="hidden"/>
            </w:sdtPr>
            <w:sdtEndPr/>
            <w:sdtContent>
              <w:p w14:paraId="42B82532" w14:textId="77777777" w:rsidR="00036450" w:rsidRDefault="00180329" w:rsidP="00AB7D3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D77C782" w14:textId="77777777" w:rsidR="00036450" w:rsidRPr="004D3011" w:rsidRDefault="00112054" w:rsidP="00AB7D3A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48E8CCE" wp14:editId="2406BD6C">
                  <wp:extent cx="4654550" cy="1130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5785D5D8" w14:textId="77777777" w:rsidR="0043117B" w:rsidRDefault="00200E9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9682" w14:textId="77777777" w:rsidR="00200E94" w:rsidRDefault="00200E94" w:rsidP="000C45FF">
      <w:r>
        <w:separator/>
      </w:r>
    </w:p>
  </w:endnote>
  <w:endnote w:type="continuationSeparator" w:id="0">
    <w:p w14:paraId="27FB950E" w14:textId="77777777" w:rsidR="00200E94" w:rsidRDefault="00200E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6FCC" w14:textId="77777777" w:rsidR="00200E94" w:rsidRDefault="00200E94" w:rsidP="000C45FF">
      <w:r>
        <w:separator/>
      </w:r>
    </w:p>
  </w:footnote>
  <w:footnote w:type="continuationSeparator" w:id="0">
    <w:p w14:paraId="546A7E20" w14:textId="77777777" w:rsidR="00200E94" w:rsidRDefault="00200E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1BE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209B7" wp14:editId="7FAB6DF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E0"/>
    <w:rsid w:val="00036450"/>
    <w:rsid w:val="00094499"/>
    <w:rsid w:val="000C45FF"/>
    <w:rsid w:val="000E3FD1"/>
    <w:rsid w:val="000E4276"/>
    <w:rsid w:val="00112054"/>
    <w:rsid w:val="001317D8"/>
    <w:rsid w:val="001525E1"/>
    <w:rsid w:val="00180329"/>
    <w:rsid w:val="0019001F"/>
    <w:rsid w:val="001A38CD"/>
    <w:rsid w:val="001A74A5"/>
    <w:rsid w:val="001B2ABD"/>
    <w:rsid w:val="001E0391"/>
    <w:rsid w:val="001E1759"/>
    <w:rsid w:val="001F1ECC"/>
    <w:rsid w:val="00200E94"/>
    <w:rsid w:val="002400EB"/>
    <w:rsid w:val="00256CF7"/>
    <w:rsid w:val="00281FD5"/>
    <w:rsid w:val="002E4510"/>
    <w:rsid w:val="0030481B"/>
    <w:rsid w:val="003156FC"/>
    <w:rsid w:val="003254B5"/>
    <w:rsid w:val="0037121F"/>
    <w:rsid w:val="003910D8"/>
    <w:rsid w:val="003A6B7D"/>
    <w:rsid w:val="003B06CA"/>
    <w:rsid w:val="003C1E52"/>
    <w:rsid w:val="004071FC"/>
    <w:rsid w:val="00431166"/>
    <w:rsid w:val="00445947"/>
    <w:rsid w:val="004813B3"/>
    <w:rsid w:val="00496591"/>
    <w:rsid w:val="004C63E4"/>
    <w:rsid w:val="004D3011"/>
    <w:rsid w:val="005262AC"/>
    <w:rsid w:val="00550A2E"/>
    <w:rsid w:val="005E39D5"/>
    <w:rsid w:val="005E7578"/>
    <w:rsid w:val="00600670"/>
    <w:rsid w:val="0062123A"/>
    <w:rsid w:val="00646E75"/>
    <w:rsid w:val="006771D0"/>
    <w:rsid w:val="006D715C"/>
    <w:rsid w:val="006E6FE0"/>
    <w:rsid w:val="00715FCB"/>
    <w:rsid w:val="00743101"/>
    <w:rsid w:val="00764C9F"/>
    <w:rsid w:val="007775E1"/>
    <w:rsid w:val="007867A0"/>
    <w:rsid w:val="007927F5"/>
    <w:rsid w:val="00802CA0"/>
    <w:rsid w:val="00880B2D"/>
    <w:rsid w:val="009260CD"/>
    <w:rsid w:val="00940A66"/>
    <w:rsid w:val="00952C25"/>
    <w:rsid w:val="009565C3"/>
    <w:rsid w:val="009D05F1"/>
    <w:rsid w:val="00A2118D"/>
    <w:rsid w:val="00AB7D3A"/>
    <w:rsid w:val="00AD0A50"/>
    <w:rsid w:val="00AD76E2"/>
    <w:rsid w:val="00B20152"/>
    <w:rsid w:val="00B359E4"/>
    <w:rsid w:val="00B57D98"/>
    <w:rsid w:val="00B67000"/>
    <w:rsid w:val="00B70850"/>
    <w:rsid w:val="00B7525E"/>
    <w:rsid w:val="00B818C0"/>
    <w:rsid w:val="00C066B6"/>
    <w:rsid w:val="00C37BA1"/>
    <w:rsid w:val="00C4674C"/>
    <w:rsid w:val="00C506CF"/>
    <w:rsid w:val="00C72BED"/>
    <w:rsid w:val="00C72FAA"/>
    <w:rsid w:val="00C9578B"/>
    <w:rsid w:val="00CB0055"/>
    <w:rsid w:val="00CB0B05"/>
    <w:rsid w:val="00CE5571"/>
    <w:rsid w:val="00D2522B"/>
    <w:rsid w:val="00D422DE"/>
    <w:rsid w:val="00D5459D"/>
    <w:rsid w:val="00D747B0"/>
    <w:rsid w:val="00DA1F4D"/>
    <w:rsid w:val="00DD172A"/>
    <w:rsid w:val="00E25A26"/>
    <w:rsid w:val="00E4381A"/>
    <w:rsid w:val="00E55D74"/>
    <w:rsid w:val="00EB27B2"/>
    <w:rsid w:val="00EC1883"/>
    <w:rsid w:val="00F33935"/>
    <w:rsid w:val="00F60274"/>
    <w:rsid w:val="00F77FB9"/>
    <w:rsid w:val="00FA0B6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C554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565C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ms66789.github.io/" TargetMode="External"/><Relationship Id="rId13" Type="http://schemas.openxmlformats.org/officeDocument/2006/relationships/hyperlink" Target="https://nptel.ac.in/content/noc/NOC20/SEM1/Ecertificates/106/noc20-cs35/Assignment/Certificates/NPTEL20CS35S1PC391350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drive.google.com/file/d/1TW4w7EI0GszlkiNyvS6qK2_kG67gTbWV/view?usp=sharing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shams66789.github.io/Data/AudiTune.apk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Shams66789/AudiTune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ShamsTA/" TargetMode="Externa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804360993337375"/>
          <c:y val="0"/>
          <c:w val="0.58917171411265901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Git And Github</c:v>
                </c:pt>
                <c:pt idx="1">
                  <c:v>Android Development</c:v>
                </c:pt>
                <c:pt idx="2">
                  <c:v>MySql</c:v>
                </c:pt>
                <c:pt idx="3">
                  <c:v>Python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0.5</c:v>
                </c:pt>
                <c:pt idx="3">
                  <c:v>0.45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39EC9A61304A9FA2FE1E29B430A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2E99-91A9-4675-9221-527CDCCB45C0}"/>
      </w:docPartPr>
      <w:docPartBody>
        <w:p w:rsidR="00354A35" w:rsidRDefault="00D05306">
          <w:pPr>
            <w:pStyle w:val="FF39EC9A61304A9FA2FE1E29B430AE00"/>
          </w:pPr>
          <w:r w:rsidRPr="00D5459D">
            <w:t>Profile</w:t>
          </w:r>
        </w:p>
      </w:docPartBody>
    </w:docPart>
    <w:docPart>
      <w:docPartPr>
        <w:name w:val="7EB5ED094D2D4205A2EB178A36BC3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8A943-9D20-40F3-8A2F-60FCBC5E0B8D}"/>
      </w:docPartPr>
      <w:docPartBody>
        <w:p w:rsidR="00354A35" w:rsidRDefault="00D05306">
          <w:pPr>
            <w:pStyle w:val="7EB5ED094D2D4205A2EB178A36BC3569"/>
          </w:pPr>
          <w:r w:rsidRPr="00CB0055">
            <w:t>Contact</w:t>
          </w:r>
        </w:p>
      </w:docPartBody>
    </w:docPart>
    <w:docPart>
      <w:docPartPr>
        <w:name w:val="D27DE9E45B7F4CF9AF42ABD50D4EA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B7EAC-BCD7-42DF-B548-966E57F7E037}"/>
      </w:docPartPr>
      <w:docPartBody>
        <w:p w:rsidR="00354A35" w:rsidRDefault="00D05306">
          <w:pPr>
            <w:pStyle w:val="D27DE9E45B7F4CF9AF42ABD50D4EA5EC"/>
          </w:pPr>
          <w:r w:rsidRPr="004D3011">
            <w:t>PHONE:</w:t>
          </w:r>
        </w:p>
      </w:docPartBody>
    </w:docPart>
    <w:docPart>
      <w:docPartPr>
        <w:name w:val="8FC82F7BF6A44795BC1EE0C99689F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AEAA1-BC15-4B65-9B04-87209C2BAFED}"/>
      </w:docPartPr>
      <w:docPartBody>
        <w:p w:rsidR="00354A35" w:rsidRDefault="00D05306">
          <w:pPr>
            <w:pStyle w:val="8FC82F7BF6A44795BC1EE0C99689FD4F"/>
          </w:pPr>
          <w:r w:rsidRPr="004D3011">
            <w:t>WEBSITE:</w:t>
          </w:r>
        </w:p>
      </w:docPartBody>
    </w:docPart>
    <w:docPart>
      <w:docPartPr>
        <w:name w:val="7910277E66114338A28FD3AE8E4E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C607D-C843-4C65-B420-DECEF09C3EB3}"/>
      </w:docPartPr>
      <w:docPartBody>
        <w:p w:rsidR="00354A35" w:rsidRDefault="00D05306">
          <w:pPr>
            <w:pStyle w:val="7910277E66114338A28FD3AE8E4E201D"/>
          </w:pPr>
          <w:r w:rsidRPr="004D3011">
            <w:t>EMAIL:</w:t>
          </w:r>
        </w:p>
      </w:docPartBody>
    </w:docPart>
    <w:docPart>
      <w:docPartPr>
        <w:name w:val="3120954AB0B44CBCB8897C27193F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96F7-A2A7-4D09-8205-1536411F919C}"/>
      </w:docPartPr>
      <w:docPartBody>
        <w:p w:rsidR="00354A35" w:rsidRDefault="00D05306">
          <w:pPr>
            <w:pStyle w:val="3120954AB0B44CBCB8897C27193F6D3A"/>
          </w:pPr>
          <w:r w:rsidRPr="00CB0055">
            <w:t>Hobbies</w:t>
          </w:r>
        </w:p>
      </w:docPartBody>
    </w:docPart>
    <w:docPart>
      <w:docPartPr>
        <w:name w:val="16288E43B75A40F58E2C04916B57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B248D-85AB-4833-8CAD-70CA15CDAAF6}"/>
      </w:docPartPr>
      <w:docPartBody>
        <w:p w:rsidR="00354A35" w:rsidRDefault="00D05306">
          <w:pPr>
            <w:pStyle w:val="16288E43B75A40F58E2C04916B57C7A3"/>
          </w:pPr>
          <w:r w:rsidRPr="00036450">
            <w:t>EDUCATION</w:t>
          </w:r>
        </w:p>
      </w:docPartBody>
    </w:docPart>
    <w:docPart>
      <w:docPartPr>
        <w:name w:val="A422E27FCACA4DB4A1C4CC02E50B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80F0-C4E5-4019-9AB3-D62AB9527850}"/>
      </w:docPartPr>
      <w:docPartBody>
        <w:p w:rsidR="00354A35" w:rsidRDefault="00D05306">
          <w:pPr>
            <w:pStyle w:val="A422E27FCACA4DB4A1C4CC02E50B9B8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06"/>
    <w:rsid w:val="00354A35"/>
    <w:rsid w:val="00361E28"/>
    <w:rsid w:val="00917266"/>
    <w:rsid w:val="009C1860"/>
    <w:rsid w:val="009D33CC"/>
    <w:rsid w:val="00AD3505"/>
    <w:rsid w:val="00D05306"/>
    <w:rsid w:val="00E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39EC9A61304A9FA2FE1E29B430AE00">
    <w:name w:val="FF39EC9A61304A9FA2FE1E29B430AE00"/>
  </w:style>
  <w:style w:type="paragraph" w:customStyle="1" w:styleId="7EB5ED094D2D4205A2EB178A36BC3569">
    <w:name w:val="7EB5ED094D2D4205A2EB178A36BC3569"/>
  </w:style>
  <w:style w:type="paragraph" w:customStyle="1" w:styleId="D27DE9E45B7F4CF9AF42ABD50D4EA5EC">
    <w:name w:val="D27DE9E45B7F4CF9AF42ABD50D4EA5EC"/>
  </w:style>
  <w:style w:type="paragraph" w:customStyle="1" w:styleId="8FC82F7BF6A44795BC1EE0C99689FD4F">
    <w:name w:val="8FC82F7BF6A44795BC1EE0C99689FD4F"/>
  </w:style>
  <w:style w:type="paragraph" w:customStyle="1" w:styleId="7910277E66114338A28FD3AE8E4E201D">
    <w:name w:val="7910277E66114338A28FD3AE8E4E201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120954AB0B44CBCB8897C27193F6D3A">
    <w:name w:val="3120954AB0B44CBCB8897C27193F6D3A"/>
  </w:style>
  <w:style w:type="paragraph" w:customStyle="1" w:styleId="16288E43B75A40F58E2C04916B57C7A3">
    <w:name w:val="16288E43B75A40F58E2C04916B57C7A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422E27FCACA4DB4A1C4CC02E50B9B8A">
    <w:name w:val="A422E27FCACA4DB4A1C4CC02E50B9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2022-05-28T05:04:00Z</dcterms:created>
  <dcterms:modified xsi:type="dcterms:W3CDTF">2022-06-06T12:58:00Z</dcterms:modified>
</cp:coreProperties>
</file>